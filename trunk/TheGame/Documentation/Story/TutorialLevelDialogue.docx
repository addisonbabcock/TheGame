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297" w:rsidRDefault="004A1297">
      <w:pPr>
        <w:rPr>
          <w:b/>
        </w:rPr>
      </w:pPr>
      <w:r>
        <w:rPr>
          <w:b/>
        </w:rPr>
        <w:t>Tutorial Level Dialogue– Mine</w:t>
      </w:r>
    </w:p>
    <w:p w:rsidR="004A1297" w:rsidRDefault="004A1297">
      <w:r>
        <w:rPr>
          <w:b/>
        </w:rPr>
        <w:t xml:space="preserve"> </w:t>
      </w:r>
      <w:r>
        <w:rPr>
          <w:b/>
        </w:rPr>
        <w:tab/>
        <w:t>Quest Text –</w:t>
      </w:r>
      <w:r>
        <w:t xml:space="preserve">  Soldier (Players Name) the General has tasked you find the disturbance which is causing all of the animals to be driven out of the mine. Once your tasked is completed you will become an official member of the army and be allowed to use the Steam backpack. You have your orders now move out.  </w:t>
      </w:r>
    </w:p>
    <w:p w:rsidR="004A1297" w:rsidRDefault="004A1297">
      <w:r>
        <w:tab/>
      </w:r>
      <w:r>
        <w:rPr>
          <w:b/>
        </w:rPr>
        <w:t xml:space="preserve">Movement Text – </w:t>
      </w:r>
      <w:r>
        <w:t>W- forward, A-left, S-backward, D-right for movement, Esc game menu, L</w:t>
      </w:r>
      <w:r>
        <w:rPr>
          <w:b/>
        </w:rPr>
        <w:t xml:space="preserve"> </w:t>
      </w:r>
      <w:r>
        <w:t xml:space="preserve">for quest log, </w:t>
      </w:r>
      <w:r>
        <w:rPr>
          <w:b/>
        </w:rPr>
        <w:t>C</w:t>
      </w:r>
      <w:r>
        <w:t xml:space="preserve"> character menu.</w:t>
      </w:r>
    </w:p>
    <w:p w:rsidR="004A1297" w:rsidRDefault="004A1297">
      <w:r>
        <w:tab/>
      </w:r>
      <w:r>
        <w:tab/>
        <w:t>Before meeting the first wolf.</w:t>
      </w:r>
    </w:p>
    <w:p w:rsidR="004A1297" w:rsidRDefault="004A1297">
      <w:r>
        <w:tab/>
      </w:r>
      <w:r>
        <w:rPr>
          <w:b/>
        </w:rPr>
        <w:t xml:space="preserve">Combat Text - </w:t>
      </w:r>
      <w:r>
        <w:tab/>
        <w:t>Mouse left click melee/interact, mouse right</w:t>
      </w:r>
      <w:bookmarkStart w:id="0" w:name="_GoBack"/>
      <w:bookmarkEnd w:id="0"/>
      <w:r>
        <w:t xml:space="preserve"> click ranged attack.</w:t>
      </w:r>
    </w:p>
    <w:p w:rsidR="004A1297" w:rsidRDefault="004A1297">
      <w:r>
        <w:tab/>
      </w:r>
      <w:r>
        <w:tab/>
        <w:t>After fighting the wolf.</w:t>
      </w:r>
    </w:p>
    <w:p w:rsidR="004A1297" w:rsidRDefault="004A1297">
      <w:r>
        <w:tab/>
      </w:r>
      <w:r>
        <w:rPr>
          <w:b/>
        </w:rPr>
        <w:t xml:space="preserve">Armor gauge - </w:t>
      </w:r>
      <w:r w:rsidRPr="0046601C">
        <w:t>The</w:t>
      </w:r>
      <w:r>
        <w:t xml:space="preserve"> bar that goes across the top of the screen is for Armor once it’s empty; you have one hit before death. To repair you must have at least one repair kit in your inventory.  Press </w:t>
      </w:r>
      <w:r>
        <w:rPr>
          <w:b/>
        </w:rPr>
        <w:t xml:space="preserve">R </w:t>
      </w:r>
      <w:r>
        <w:t>to repair. Remember soldier as long as you have armor will not die.</w:t>
      </w:r>
    </w:p>
    <w:p w:rsidR="004A1297" w:rsidRDefault="004A1297">
      <w:r>
        <w:tab/>
      </w:r>
      <w:r>
        <w:tab/>
        <w:t>Once player levels up.</w:t>
      </w:r>
    </w:p>
    <w:p w:rsidR="004A1297" w:rsidRDefault="004A1297">
      <w:r>
        <w:tab/>
      </w:r>
      <w:r>
        <w:rPr>
          <w:b/>
        </w:rPr>
        <w:t xml:space="preserve">Leveling Up- </w:t>
      </w:r>
      <w:r w:rsidRPr="00C66DE9">
        <w:t>You</w:t>
      </w:r>
      <w:r>
        <w:t xml:space="preserve"> receive 1 skill point each time you gain a level to be used in one of the 3 skill trees: Melee, Ranged, and Survival. Each tree has an equipment ability at its midpoint, once gained you must buy the respected piece at a shop to use.</w:t>
      </w:r>
    </w:p>
    <w:p w:rsidR="004A1297" w:rsidRDefault="004A1297">
      <w:r>
        <w:tab/>
      </w:r>
      <w:r>
        <w:rPr>
          <w:b/>
        </w:rPr>
        <w:t xml:space="preserve">Skill trees - </w:t>
      </w:r>
      <w:r>
        <w:t xml:space="preserve">Melee - Increases your close range abilities, unlocks the Steam Cloud equipment and a fourth combo 4.  Ranged – Increases your profession using a gun, unlocks the Compression Shot equipment and the ability to throw a powerful grenade.  Survival - Increases your ability to survive, unlocks the Iron Curtain equipment and Juggernaut ability. </w:t>
      </w:r>
    </w:p>
    <w:p w:rsidR="004A1297" w:rsidRDefault="004A1297"/>
    <w:p w:rsidR="004A1297" w:rsidRDefault="004A1297">
      <w:r>
        <w:tab/>
      </w:r>
      <w:r>
        <w:tab/>
        <w:t xml:space="preserve">After defeating the zombie, the mine elevator is activated so the player can return to town quickly to speak with the General. </w:t>
      </w:r>
    </w:p>
    <w:p w:rsidR="004A1297" w:rsidRPr="00AD3947" w:rsidRDefault="004A1297">
      <w:r>
        <w:tab/>
      </w:r>
      <w:r>
        <w:rPr>
          <w:b/>
        </w:rPr>
        <w:t xml:space="preserve">Advance Combat - </w:t>
      </w:r>
      <w: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b/>
        </w:rPr>
        <w:t xml:space="preserve">F </w:t>
      </w:r>
      <w:r>
        <w:t>to add to more coal to your backpack. Also note that your coal supply will decrease even if your steam is full.</w:t>
      </w:r>
    </w:p>
    <w:p w:rsidR="004A1297" w:rsidRPr="00FC7A40" w:rsidRDefault="004A1297"/>
    <w:sectPr w:rsidR="004A1297" w:rsidRPr="00FC7A40" w:rsidSect="007F04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334D"/>
    <w:rsid w:val="00006F57"/>
    <w:rsid w:val="000B21A7"/>
    <w:rsid w:val="000D23A5"/>
    <w:rsid w:val="000D544C"/>
    <w:rsid w:val="0012137D"/>
    <w:rsid w:val="00247552"/>
    <w:rsid w:val="00425EAC"/>
    <w:rsid w:val="0046601C"/>
    <w:rsid w:val="00472D28"/>
    <w:rsid w:val="00481B69"/>
    <w:rsid w:val="004A1297"/>
    <w:rsid w:val="00527330"/>
    <w:rsid w:val="00557AD1"/>
    <w:rsid w:val="00602511"/>
    <w:rsid w:val="00780858"/>
    <w:rsid w:val="007A696B"/>
    <w:rsid w:val="007B3D1C"/>
    <w:rsid w:val="007E5475"/>
    <w:rsid w:val="007F040A"/>
    <w:rsid w:val="0080692A"/>
    <w:rsid w:val="00813EC6"/>
    <w:rsid w:val="00856EC7"/>
    <w:rsid w:val="0087446F"/>
    <w:rsid w:val="00890A98"/>
    <w:rsid w:val="008A53DC"/>
    <w:rsid w:val="00950C62"/>
    <w:rsid w:val="009923F0"/>
    <w:rsid w:val="009F3C32"/>
    <w:rsid w:val="00A8334D"/>
    <w:rsid w:val="00AD3947"/>
    <w:rsid w:val="00B84141"/>
    <w:rsid w:val="00BE1526"/>
    <w:rsid w:val="00C32919"/>
    <w:rsid w:val="00C438F2"/>
    <w:rsid w:val="00C66DE9"/>
    <w:rsid w:val="00C81B7A"/>
    <w:rsid w:val="00D06E5A"/>
    <w:rsid w:val="00D66BFC"/>
    <w:rsid w:val="00DB7AED"/>
    <w:rsid w:val="00E10889"/>
    <w:rsid w:val="00ED3631"/>
    <w:rsid w:val="00F71058"/>
    <w:rsid w:val="00F873C5"/>
    <w:rsid w:val="00FC7A40"/>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40A"/>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19579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124</TotalTime>
  <Pages>1</Pages>
  <Words>303</Words>
  <Characters>1731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 Baumann</dc:creator>
  <cp:keywords/>
  <dc:description/>
  <cp:lastModifiedBy>Alex B</cp:lastModifiedBy>
  <cp:revision>36</cp:revision>
  <dcterms:created xsi:type="dcterms:W3CDTF">2011-09-20T00:20:00Z</dcterms:created>
  <dcterms:modified xsi:type="dcterms:W3CDTF">2011-09-21T19:07:00Z</dcterms:modified>
</cp:coreProperties>
</file>